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127" w:tblpY="2258"/>
        <w:tblOverlap w:val="never"/>
        <w:tblW w:w="99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3158"/>
        <w:gridCol w:w="1198"/>
        <w:gridCol w:w="4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时间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2020年4月9日星期三</w:t>
            </w:r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地点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瞩目视频会议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主持人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陈旭升</w:t>
            </w:r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记录人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张锦涛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参会人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陈旭升、张锦涛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缺席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宋体" w:cs="楷体"/>
                <w:sz w:val="21"/>
                <w:szCs w:val="21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  <w:t>周志成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、</w:t>
            </w:r>
            <w:r>
              <w:rPr>
                <w:rFonts w:ascii="宋体" w:hAnsi="宋体" w:eastAsia="宋体" w:cs="宋体"/>
                <w:sz w:val="24"/>
                <w:szCs w:val="24"/>
              </w:rPr>
              <w:t>梁志成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、</w:t>
            </w:r>
            <w:r>
              <w:rPr>
                <w:rFonts w:ascii="宋体" w:hAnsi="宋体" w:eastAsia="宋体" w:cs="宋体"/>
                <w:sz w:val="24"/>
                <w:szCs w:val="24"/>
              </w:rPr>
              <w:t>周鼎鼎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会议主题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项目计划拟稿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6" w:hRule="atLeast"/>
        </w:trPr>
        <w:tc>
          <w:tcPr>
            <w:tcW w:w="9958" w:type="dxa"/>
            <w:gridSpan w:val="4"/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AFBFC"/>
              <w:spacing w:before="0" w:beforeAutospacing="0" w:after="0" w:afterAutospacing="0" w:line="19" w:lineRule="atLeast"/>
              <w:ind w:left="0" w:right="0" w:firstLine="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主要内容：</w:t>
            </w:r>
          </w:p>
          <w:p>
            <w:pPr>
              <w:numPr>
                <w:ilvl w:val="0"/>
                <w:numId w:val="1"/>
              </w:numPr>
              <w:ind w:left="21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确认了大概流程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sz w:val="24"/>
                <w:szCs w:val="24"/>
              </w:rPr>
              <w:t>制定了明确时间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sz w:val="24"/>
                <w:szCs w:val="24"/>
              </w:rPr>
              <w:t>讨论并确定了负责人和执行人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sz w:val="24"/>
                <w:szCs w:val="24"/>
              </w:rPr>
              <w:t>完成了项目计划的拟稿</w:t>
            </w:r>
            <w:bookmarkStart w:id="0" w:name="_GoBack"/>
            <w:bookmarkEnd w:id="0"/>
          </w:p>
          <w:p>
            <w:pPr>
              <w:spacing w:line="360" w:lineRule="auto"/>
              <w:jc w:val="both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会议记录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CC+AKS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hint="eastAsia" w:ascii="楷体" w:hAnsi="楷体" w:eastAsia="楷体" w:cs="楷体"/>
        <w:sz w:val="24"/>
        <w:szCs w:val="24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5DA7A6"/>
    <w:multiLevelType w:val="singleLevel"/>
    <w:tmpl w:val="8C5DA7A6"/>
    <w:lvl w:ilvl="0" w:tentative="0">
      <w:start w:val="1"/>
      <w:numFmt w:val="decimal"/>
      <w:suff w:val="space"/>
      <w:lvlText w:val="%1."/>
      <w:lvlJc w:val="left"/>
      <w:pPr>
        <w:ind w:left="21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5FE6"/>
    <w:rsid w:val="00015A56"/>
    <w:rsid w:val="0003505F"/>
    <w:rsid w:val="000474CF"/>
    <w:rsid w:val="00156B8C"/>
    <w:rsid w:val="001B3C67"/>
    <w:rsid w:val="001E700E"/>
    <w:rsid w:val="00351E9E"/>
    <w:rsid w:val="0036019D"/>
    <w:rsid w:val="006069D6"/>
    <w:rsid w:val="00736D7B"/>
    <w:rsid w:val="007D6A60"/>
    <w:rsid w:val="008D2A95"/>
    <w:rsid w:val="009C3A99"/>
    <w:rsid w:val="00A32D88"/>
    <w:rsid w:val="00BA6C1A"/>
    <w:rsid w:val="00BC154E"/>
    <w:rsid w:val="00BC4CD1"/>
    <w:rsid w:val="00CA270E"/>
    <w:rsid w:val="00CC0BB3"/>
    <w:rsid w:val="00E91BBE"/>
    <w:rsid w:val="00F7206E"/>
    <w:rsid w:val="00FA17BA"/>
    <w:rsid w:val="02962745"/>
    <w:rsid w:val="04F0738B"/>
    <w:rsid w:val="055C6E49"/>
    <w:rsid w:val="064F3380"/>
    <w:rsid w:val="088F3EF1"/>
    <w:rsid w:val="09995DCB"/>
    <w:rsid w:val="0A715203"/>
    <w:rsid w:val="0B2241DD"/>
    <w:rsid w:val="0B5E263D"/>
    <w:rsid w:val="0D9751EA"/>
    <w:rsid w:val="11353AD4"/>
    <w:rsid w:val="154D2644"/>
    <w:rsid w:val="15B969B0"/>
    <w:rsid w:val="16F9008F"/>
    <w:rsid w:val="18F71F27"/>
    <w:rsid w:val="1B9118E4"/>
    <w:rsid w:val="2307407B"/>
    <w:rsid w:val="296C5607"/>
    <w:rsid w:val="2E234FBA"/>
    <w:rsid w:val="31FB00B6"/>
    <w:rsid w:val="327E1E2C"/>
    <w:rsid w:val="485C5AAD"/>
    <w:rsid w:val="4CDC7B2C"/>
    <w:rsid w:val="4E520AA6"/>
    <w:rsid w:val="4FE14864"/>
    <w:rsid w:val="58DD56ED"/>
    <w:rsid w:val="5AB06604"/>
    <w:rsid w:val="5AF17EB0"/>
    <w:rsid w:val="5B447095"/>
    <w:rsid w:val="5E2E2452"/>
    <w:rsid w:val="68983723"/>
    <w:rsid w:val="6D2514FF"/>
    <w:rsid w:val="6DD40F6E"/>
    <w:rsid w:val="6FB73066"/>
    <w:rsid w:val="704E51F7"/>
    <w:rsid w:val="74104071"/>
    <w:rsid w:val="746D4409"/>
    <w:rsid w:val="76C1314A"/>
    <w:rsid w:val="77EE6018"/>
    <w:rsid w:val="7EBF5F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脚 Char"/>
    <w:basedOn w:val="7"/>
    <w:link w:val="3"/>
    <w:uiPriority w:val="0"/>
    <w:rPr>
      <w:kern w:val="2"/>
      <w:sz w:val="18"/>
      <w:szCs w:val="18"/>
    </w:rPr>
  </w:style>
  <w:style w:type="character" w:customStyle="1" w:styleId="9">
    <w:name w:val="页眉 Char"/>
    <w:basedOn w:val="7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016;&#33993;\AppData\Roaming\kingsoft\office6\templates\download\28f5b894-d109-35ea-56f7-18a0ebaff8af\&#20250;&#35758;&#35760;&#2440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会议记录.doc</Template>
  <Pages>1</Pages>
  <Words>32</Words>
  <Characters>32</Characters>
  <Lines>7</Lines>
  <Paragraphs>2</Paragraphs>
  <TotalTime>1</TotalTime>
  <ScaleCrop>false</ScaleCrop>
  <LinksUpToDate>false</LinksUpToDate>
  <CharactersWithSpaces>32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2020-04-08T08:25:00Z</dcterms:created>
  <dc:creator>酒哩</dc:creator>
  <cp:lastModifiedBy>无言</cp:lastModifiedBy>
  <dcterms:modified xsi:type="dcterms:W3CDTF">2020-04-09T12:10:31Z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